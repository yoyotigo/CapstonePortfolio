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2A1E7D2" w14:textId="77777777" w:rsidTr="00DC592A">
        <w:trPr>
          <w:trHeight w:val="11192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0BD76A5E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47EB900" wp14:editId="3C8C3CE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974857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51AC1B155152492A800B3F67D628C86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C592A">
                  <w:t>ts</w:t>
                </w:r>
              </w:sdtContent>
            </w:sdt>
          </w:p>
          <w:p w14:paraId="62185AC2" w14:textId="77777777" w:rsidR="00A50939" w:rsidRPr="00906BEE" w:rsidRDefault="0020434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A5002C59EF64779A9B1F4F3CF1AA6D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CD42692" w14:textId="14F5792C" w:rsidR="0049139A" w:rsidRDefault="000F0059" w:rsidP="00941B4A">
            <w:pPr>
              <w:rPr>
                <w:rStyle w:val="lt-line-clampline"/>
                <w:rFonts w:cs="Segoe UI"/>
                <w:bdr w:val="none" w:sz="0" w:space="0" w:color="auto" w:frame="1"/>
                <w:shd w:val="clear" w:color="auto" w:fill="FFFFFF"/>
              </w:rPr>
            </w:pPr>
            <w:r w:rsidRPr="000F0059">
              <w:rPr>
                <w:rStyle w:val="lt-line-clampline"/>
                <w:rFonts w:cs="Segoe UI"/>
                <w:bdr w:val="none" w:sz="0" w:space="0" w:color="auto" w:frame="1"/>
                <w:shd w:val="clear" w:color="auto" w:fill="FFFFFF"/>
              </w:rPr>
              <w:t xml:space="preserve">Good team worker and very willing to learn and develop new skills. Love to have a challenging and </w:t>
            </w:r>
            <w:proofErr w:type="gramStart"/>
            <w:r w:rsidRPr="000F0059">
              <w:rPr>
                <w:rStyle w:val="lt-line-clampline"/>
                <w:rFonts w:cs="Segoe UI"/>
                <w:bdr w:val="none" w:sz="0" w:space="0" w:color="auto" w:frame="1"/>
                <w:shd w:val="clear" w:color="auto" w:fill="FFFFFF"/>
              </w:rPr>
              <w:t>growth oriented</w:t>
            </w:r>
            <w:proofErr w:type="gramEnd"/>
            <w:r w:rsidRPr="000F0059">
              <w:rPr>
                <w:rStyle w:val="lt-line-clampline"/>
                <w:rFonts w:cs="Segoe UI"/>
                <w:bdr w:val="none" w:sz="0" w:space="0" w:color="auto" w:frame="1"/>
                <w:shd w:val="clear" w:color="auto" w:fill="FFFFFF"/>
              </w:rPr>
              <w:t xml:space="preserve"> career.</w:t>
            </w:r>
          </w:p>
          <w:p w14:paraId="17D16219" w14:textId="77777777" w:rsidR="000F0059" w:rsidRDefault="000F0059" w:rsidP="00941B4A"/>
          <w:p w14:paraId="51D88881" w14:textId="77777777" w:rsidR="00E2615A" w:rsidRDefault="00E2615A" w:rsidP="00E2615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09F064" wp14:editId="7758112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248285</wp:posOffset>
                      </wp:positionV>
                      <wp:extent cx="1962150" cy="762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59EA1" id="Rectangle 5" o:spid="_x0000_s1026" style="position:absolute;margin-left:.3pt;margin-top:19.55pt;width:154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" fillcolor="#ea4e4e [3204]" strokecolor="#8a1010 [1604]" strokeweight="1pt"/>
                  </w:pict>
                </mc:Fallback>
              </mc:AlternateContent>
            </w:r>
            <w:r w:rsidR="0049139A">
              <w:rPr>
                <w:rFonts w:asciiTheme="majorHAnsi" w:hAnsiTheme="majorHAnsi"/>
                <w:sz w:val="32"/>
                <w:szCs w:val="32"/>
              </w:rPr>
              <w:t>P</w:t>
            </w:r>
            <w:r>
              <w:rPr>
                <w:rFonts w:asciiTheme="majorHAnsi" w:hAnsiTheme="majorHAnsi"/>
                <w:sz w:val="32"/>
                <w:szCs w:val="32"/>
              </w:rPr>
              <w:t>ORTFOLIOS</w:t>
            </w:r>
          </w:p>
          <w:p w14:paraId="7AF9920E" w14:textId="77777777" w:rsidR="00E2615A" w:rsidRDefault="00E2615A" w:rsidP="00E2615A"/>
          <w:p w14:paraId="53651114" w14:textId="77777777" w:rsidR="00E2615A" w:rsidRDefault="00204342" w:rsidP="00E2615A">
            <w:hyperlink r:id="rId7" w:history="1">
              <w:r w:rsidR="0087113B" w:rsidRPr="00823ADF">
                <w:rPr>
                  <w:rStyle w:val="Hyperlink"/>
                </w:rPr>
                <w:t>LinkedIn</w:t>
              </w:r>
            </w:hyperlink>
          </w:p>
          <w:p w14:paraId="674D1EFB" w14:textId="77777777" w:rsidR="00E2615A" w:rsidRDefault="00204342" w:rsidP="00E2615A">
            <w:hyperlink r:id="rId8" w:history="1">
              <w:proofErr w:type="spellStart"/>
              <w:r w:rsidR="0087113B" w:rsidRPr="00823ADF">
                <w:rPr>
                  <w:rStyle w:val="Hyperlink"/>
                </w:rPr>
                <w:t>Github</w:t>
              </w:r>
              <w:proofErr w:type="spellEnd"/>
            </w:hyperlink>
          </w:p>
          <w:p w14:paraId="14AA608C" w14:textId="77777777" w:rsidR="0087113B" w:rsidRPr="00823ADF" w:rsidRDefault="00823ADF" w:rsidP="00E2615A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"http://www.tiagocode.ca" </w:instrText>
            </w:r>
            <w:r>
              <w:fldChar w:fldCharType="separate"/>
            </w:r>
            <w:r w:rsidR="0087113B" w:rsidRPr="00823ADF">
              <w:rPr>
                <w:rStyle w:val="Hyperlink"/>
              </w:rPr>
              <w:t>Personal Website</w:t>
            </w:r>
          </w:p>
          <w:p w14:paraId="67469AC5" w14:textId="77777777" w:rsidR="002C2CDD" w:rsidRPr="00906BEE" w:rsidRDefault="00823ADF" w:rsidP="007569C1">
            <w:pPr>
              <w:pStyle w:val="Heading3"/>
            </w:pPr>
            <w:r>
              <w:rPr>
                <w:rFonts w:asciiTheme="minorHAnsi" w:eastAsiaTheme="minorHAnsi" w:hAnsiTheme="minorHAnsi" w:cstheme="minorBidi"/>
                <w:caps w:val="0"/>
                <w:sz w:val="22"/>
                <w:szCs w:val="22"/>
              </w:rPr>
              <w:fldChar w:fldCharType="end"/>
            </w:r>
            <w:sdt>
              <w:sdtPr>
                <w:alias w:val="Skills:"/>
                <w:tag w:val="Skills:"/>
                <w:id w:val="1490835561"/>
                <w:placeholder>
                  <w:docPart w:val="E63DC265100C43ACA095A12BD0148F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F0059">
                  <w:t>Skills</w:t>
                </w:r>
              </w:sdtContent>
            </w:sdt>
          </w:p>
          <w:p w14:paraId="1AAC7573" w14:textId="77777777" w:rsidR="00741125" w:rsidRDefault="00DC592A" w:rsidP="00741125">
            <w:r>
              <w:t>Technical:</w:t>
            </w:r>
          </w:p>
          <w:p w14:paraId="6522763F" w14:textId="77777777" w:rsidR="00DC592A" w:rsidRDefault="00DC592A" w:rsidP="00DC592A">
            <w:pPr>
              <w:pStyle w:val="ListParagraph"/>
              <w:numPr>
                <w:ilvl w:val="0"/>
                <w:numId w:val="11"/>
              </w:numPr>
            </w:pPr>
            <w:r>
              <w:t>MEAN Stack</w:t>
            </w:r>
          </w:p>
          <w:p w14:paraId="761F34F0" w14:textId="77777777" w:rsidR="00DC592A" w:rsidRDefault="00DC592A" w:rsidP="00DC592A">
            <w:pPr>
              <w:pStyle w:val="ListParagraph"/>
              <w:numPr>
                <w:ilvl w:val="0"/>
                <w:numId w:val="11"/>
              </w:numPr>
            </w:pPr>
            <w:r>
              <w:t>MERN Stack</w:t>
            </w:r>
          </w:p>
          <w:p w14:paraId="263EC42A" w14:textId="77777777" w:rsidR="00DC592A" w:rsidRDefault="00DC592A" w:rsidP="00DC592A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  <w:r w:rsidR="00941B4A">
              <w:t xml:space="preserve"> / Machine Learning &amp; AI</w:t>
            </w:r>
          </w:p>
          <w:p w14:paraId="50F8452A" w14:textId="77777777" w:rsidR="00DC592A" w:rsidRDefault="00DC592A" w:rsidP="00DC592A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5F824827" w14:textId="77777777" w:rsidR="00DC592A" w:rsidRDefault="00DC592A" w:rsidP="00DC592A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2416EF97" w14:textId="77777777" w:rsidR="00DC592A" w:rsidRDefault="00941B4A" w:rsidP="00DC592A">
            <w:pPr>
              <w:pStyle w:val="ListParagraph"/>
              <w:numPr>
                <w:ilvl w:val="0"/>
                <w:numId w:val="11"/>
              </w:numPr>
            </w:pPr>
            <w:r>
              <w:t xml:space="preserve">Java / Data Structures &amp; Algorithms / JSP </w:t>
            </w:r>
            <w:r w:rsidR="009C0363">
              <w:t xml:space="preserve">/ </w:t>
            </w:r>
            <w:r>
              <w:t>JSF / Servlets</w:t>
            </w:r>
          </w:p>
          <w:p w14:paraId="1EF22B28" w14:textId="77777777" w:rsidR="00941B4A" w:rsidRDefault="00941B4A" w:rsidP="00941B4A">
            <w:r>
              <w:br/>
              <w:t>Other:</w:t>
            </w:r>
          </w:p>
          <w:p w14:paraId="2EE5629A" w14:textId="7EB3A16B" w:rsidR="00941B4A" w:rsidRPr="00906BEE" w:rsidRDefault="00941B4A" w:rsidP="001876D4">
            <w:pPr>
              <w:pStyle w:val="ListParagraph"/>
              <w:numPr>
                <w:ilvl w:val="0"/>
                <w:numId w:val="12"/>
              </w:numPr>
            </w:pPr>
            <w:r>
              <w:t>Trilingual English/ Portuguese/French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1B9376D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10485EA" w14:textId="77777777" w:rsidR="00C612DA" w:rsidRPr="00610275" w:rsidRDefault="00204342" w:rsidP="00C612DA">
                  <w:pPr>
                    <w:pStyle w:val="Heading1"/>
                    <w:outlineLvl w:val="0"/>
                    <w:rPr>
                      <w:sz w:val="40"/>
                    </w:rPr>
                  </w:pPr>
                  <w:sdt>
                    <w:sdtPr>
                      <w:rPr>
                        <w:sz w:val="40"/>
                      </w:rPr>
                      <w:alias w:val="Enter your name:"/>
                      <w:tag w:val="Enter your name:"/>
                      <w:id w:val="-296147368"/>
                      <w:placeholder>
                        <w:docPart w:val="9E579A26D213497CBB7B1EC7B4E7783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C592A" w:rsidRPr="00610275">
                        <w:rPr>
                          <w:sz w:val="40"/>
                        </w:rPr>
                        <w:t>Tiago Sa</w:t>
                      </w:r>
                    </w:sdtContent>
                  </w:sdt>
                </w:p>
                <w:p w14:paraId="15921EED" w14:textId="77777777" w:rsidR="00906BEE" w:rsidRPr="00906BEE" w:rsidRDefault="00204342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B65DEB590E7D43488004ED06358E5FE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C592A">
                        <w:t>Software developer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4B3690C91D124BC0BF278AC41C7DF69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7113B">
                        <w:t>9 Arcade dr, toronto, ontario</w:t>
                      </w:r>
                      <w:r w:rsidR="0087113B">
                        <w:br/>
                        <w:t>(647)712-8746</w:t>
                      </w:r>
                      <w:r w:rsidR="0087113B">
                        <w:br/>
                        <w:t>Tiagosousasa@gmail.com</w:t>
                      </w:r>
                    </w:sdtContent>
                  </w:sdt>
                </w:p>
              </w:tc>
            </w:tr>
          </w:tbl>
          <w:p w14:paraId="59901575" w14:textId="77777777" w:rsidR="002C2CDD" w:rsidRPr="00906BEE" w:rsidRDefault="0020434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EB4CB84F69D4E7D9BEDFF4713B326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7940093" w14:textId="77777777" w:rsidR="00EF0CFE" w:rsidRDefault="00EF0CFE" w:rsidP="007569C1">
            <w:pPr>
              <w:pStyle w:val="Heading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CO-FOUNDER </w:t>
            </w:r>
            <w:r w:rsidRPr="00941B4A"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 xml:space="preserve">WUNI </w:t>
            </w:r>
            <w:r w:rsidRPr="00941B4A">
              <w:rPr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>JUNE – SEPTEMBER 2018</w:t>
            </w:r>
          </w:p>
          <w:p w14:paraId="53E6BD6D" w14:textId="77777777" w:rsidR="00EF0CFE" w:rsidRPr="00EF0CFE" w:rsidRDefault="00EF0CFE" w:rsidP="00664ECD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development using HTML/CSS/JS/PHP</w:t>
            </w:r>
          </w:p>
          <w:p w14:paraId="55FDD703" w14:textId="77777777" w:rsidR="002C2CDD" w:rsidRPr="00941B4A" w:rsidRDefault="00941B4A" w:rsidP="007569C1">
            <w:pPr>
              <w:pStyle w:val="Heading4"/>
              <w:rPr>
                <w:sz w:val="21"/>
                <w:szCs w:val="21"/>
              </w:rPr>
            </w:pPr>
            <w:r w:rsidRPr="00941B4A">
              <w:rPr>
                <w:sz w:val="21"/>
                <w:szCs w:val="21"/>
              </w:rPr>
              <w:t>CAMP COUNSELOR</w:t>
            </w:r>
            <w:r w:rsidR="002C2CDD" w:rsidRPr="00941B4A">
              <w:rPr>
                <w:sz w:val="21"/>
                <w:szCs w:val="21"/>
              </w:rPr>
              <w:t xml:space="preserve"> • </w:t>
            </w:r>
            <w:r w:rsidRPr="00941B4A">
              <w:rPr>
                <w:sz w:val="21"/>
                <w:szCs w:val="21"/>
              </w:rPr>
              <w:t>coding school canada</w:t>
            </w:r>
            <w:r w:rsidR="002C2CDD" w:rsidRPr="00941B4A">
              <w:rPr>
                <w:sz w:val="21"/>
                <w:szCs w:val="21"/>
              </w:rPr>
              <w:t xml:space="preserve"> • </w:t>
            </w:r>
            <w:r w:rsidRPr="00941B4A">
              <w:rPr>
                <w:sz w:val="21"/>
                <w:szCs w:val="21"/>
              </w:rPr>
              <w:t>july – august 2017</w:t>
            </w:r>
            <w:r w:rsidR="00F47E97" w:rsidRPr="00941B4A">
              <w:rPr>
                <w:sz w:val="21"/>
                <w:szCs w:val="21"/>
              </w:rPr>
              <w:t xml:space="preserve"> </w:t>
            </w:r>
          </w:p>
          <w:p w14:paraId="062E74D2" w14:textId="77777777" w:rsidR="002C2CDD" w:rsidRDefault="00EF0CFE" w:rsidP="00EF0CFE">
            <w:pPr>
              <w:pStyle w:val="ListParagraph"/>
              <w:numPr>
                <w:ilvl w:val="0"/>
                <w:numId w:val="15"/>
              </w:numPr>
            </w:pPr>
            <w:r>
              <w:t>Develop video games using scratch</w:t>
            </w:r>
          </w:p>
          <w:p w14:paraId="3F4450E4" w14:textId="77777777" w:rsidR="00EF0CFE" w:rsidRDefault="00EF0CFE" w:rsidP="00EF0CFE">
            <w:pPr>
              <w:pStyle w:val="ListParagraph"/>
              <w:numPr>
                <w:ilvl w:val="0"/>
                <w:numId w:val="15"/>
              </w:numPr>
            </w:pPr>
            <w:r>
              <w:t xml:space="preserve">Setup raspberry pi &amp; code python </w:t>
            </w:r>
          </w:p>
          <w:p w14:paraId="3AE001F0" w14:textId="77777777" w:rsidR="00EF0CFE" w:rsidRDefault="00EF0CFE" w:rsidP="00EF0CFE">
            <w:pPr>
              <w:pStyle w:val="ListParagraph"/>
              <w:numPr>
                <w:ilvl w:val="0"/>
                <w:numId w:val="15"/>
              </w:numPr>
            </w:pPr>
            <w:r>
              <w:t>Building Arduino robot</w:t>
            </w:r>
          </w:p>
          <w:p w14:paraId="3EB71620" w14:textId="77777777" w:rsidR="00EF0CFE" w:rsidRPr="00906BEE" w:rsidRDefault="00EF0CFE" w:rsidP="00EF0CFE">
            <w:pPr>
              <w:pStyle w:val="ListParagraph"/>
              <w:numPr>
                <w:ilvl w:val="0"/>
                <w:numId w:val="15"/>
              </w:numPr>
            </w:pPr>
            <w:r>
              <w:t xml:space="preserve">Video editing </w:t>
            </w:r>
          </w:p>
          <w:p w14:paraId="10D89D79" w14:textId="77777777" w:rsidR="002C2CDD" w:rsidRPr="00941B4A" w:rsidRDefault="00941B4A" w:rsidP="007569C1">
            <w:pPr>
              <w:pStyle w:val="Heading4"/>
              <w:rPr>
                <w:sz w:val="21"/>
                <w:szCs w:val="21"/>
              </w:rPr>
            </w:pPr>
            <w:r w:rsidRPr="00941B4A">
              <w:rPr>
                <w:sz w:val="21"/>
                <w:szCs w:val="21"/>
              </w:rPr>
              <w:t>CUSTOMER sERVICE</w:t>
            </w:r>
            <w:r w:rsidR="002C2CDD" w:rsidRPr="00941B4A">
              <w:rPr>
                <w:sz w:val="21"/>
                <w:szCs w:val="21"/>
              </w:rPr>
              <w:t xml:space="preserve"> • </w:t>
            </w:r>
            <w:r w:rsidRPr="00941B4A">
              <w:rPr>
                <w:sz w:val="21"/>
                <w:szCs w:val="21"/>
              </w:rPr>
              <w:t xml:space="preserve">RONA </w:t>
            </w:r>
            <w:r w:rsidR="002C2CDD" w:rsidRPr="00941B4A">
              <w:rPr>
                <w:sz w:val="21"/>
                <w:szCs w:val="21"/>
              </w:rPr>
              <w:t xml:space="preserve">• </w:t>
            </w:r>
            <w:r w:rsidRPr="00941B4A">
              <w:rPr>
                <w:sz w:val="21"/>
                <w:szCs w:val="21"/>
              </w:rPr>
              <w:t>JULY 2014 – DECEMBER 2015</w:t>
            </w:r>
          </w:p>
          <w:p w14:paraId="611DE83F" w14:textId="77777777" w:rsidR="002C2CDD" w:rsidRDefault="00941B4A" w:rsidP="00EF0CFE">
            <w:pPr>
              <w:pStyle w:val="ListParagraph"/>
              <w:numPr>
                <w:ilvl w:val="0"/>
                <w:numId w:val="15"/>
              </w:numPr>
            </w:pPr>
            <w:r>
              <w:t>Assisted customers with product knowledge</w:t>
            </w:r>
          </w:p>
          <w:p w14:paraId="5363A90E" w14:textId="77777777" w:rsidR="00941B4A" w:rsidRDefault="00941B4A" w:rsidP="00EF0CFE">
            <w:pPr>
              <w:pStyle w:val="ListParagraph"/>
              <w:numPr>
                <w:ilvl w:val="0"/>
                <w:numId w:val="15"/>
              </w:numPr>
            </w:pPr>
            <w:r>
              <w:t>Cashier Training</w:t>
            </w:r>
          </w:p>
          <w:p w14:paraId="315954B4" w14:textId="77777777" w:rsidR="00941B4A" w:rsidRPr="00906BEE" w:rsidRDefault="00941B4A" w:rsidP="00EF0CFE">
            <w:pPr>
              <w:pStyle w:val="ListParagraph"/>
              <w:numPr>
                <w:ilvl w:val="0"/>
                <w:numId w:val="15"/>
              </w:numPr>
            </w:pPr>
            <w:r>
              <w:t>Down-stocked, organized, labelled products</w:t>
            </w:r>
          </w:p>
          <w:p w14:paraId="4B135655" w14:textId="77777777" w:rsidR="002C2CDD" w:rsidRPr="00906BEE" w:rsidRDefault="0020434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3FDEBEC5DE14AC2975ACD27C2032A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FE3C5A8" w14:textId="77777777" w:rsidR="002C2CDD" w:rsidRPr="00906BEE" w:rsidRDefault="00731DE2" w:rsidP="007569C1">
            <w:pPr>
              <w:pStyle w:val="Heading4"/>
            </w:pPr>
            <w:r>
              <w:t>advanced diploma</w:t>
            </w:r>
            <w:r w:rsidR="002C2CDD" w:rsidRPr="00906BEE">
              <w:t xml:space="preserve"> • </w:t>
            </w:r>
            <w:r>
              <w:t>april 2019</w:t>
            </w:r>
            <w:r w:rsidR="002C2CDD" w:rsidRPr="00906BEE">
              <w:t xml:space="preserve"> • </w:t>
            </w:r>
            <w:r>
              <w:t>george brown college</w:t>
            </w:r>
          </w:p>
          <w:p w14:paraId="2022A283" w14:textId="77777777" w:rsidR="002C2CDD" w:rsidRPr="00906BEE" w:rsidRDefault="00731DE2" w:rsidP="007569C1">
            <w:r>
              <w:t>GPA: 3.</w:t>
            </w:r>
            <w:r w:rsidR="002933B1">
              <w:t>25</w:t>
            </w:r>
            <w:r>
              <w:br/>
              <w:t>Summary of courses: Web Development, Database Management, Object-Oriented Programming, Data Structures &amp; Algorithms, SWIFT and Android Studio, AI &amp; Machine Learning, Full Stack</w:t>
            </w:r>
          </w:p>
          <w:p w14:paraId="28292E88" w14:textId="4454FE81" w:rsidR="00741125" w:rsidRDefault="005C7376" w:rsidP="00952356">
            <w:pPr>
              <w:pStyle w:val="Heading3"/>
            </w:pPr>
            <w:r>
              <w:t xml:space="preserve">VOLUNTEER EXPERIENCE </w:t>
            </w:r>
            <w:r w:rsidR="00BE57AD">
              <w:t>&amp;</w:t>
            </w:r>
            <w:r>
              <w:t xml:space="preserve"> OTHER</w:t>
            </w:r>
          </w:p>
          <w:p w14:paraId="7E21F8AD" w14:textId="78F8028F" w:rsidR="00011E78" w:rsidRDefault="00011E78" w:rsidP="00741125">
            <w:r>
              <w:rPr>
                <w:b/>
              </w:rPr>
              <w:t>Defcon</w:t>
            </w:r>
            <w:r w:rsidR="008B4BF3">
              <w:rPr>
                <w:b/>
              </w:rPr>
              <w:t>416</w:t>
            </w:r>
            <w:bookmarkStart w:id="0" w:name="_GoBack"/>
            <w:bookmarkEnd w:id="0"/>
            <w:r>
              <w:rPr>
                <w:b/>
              </w:rPr>
              <w:t xml:space="preserve">, Toronto ON – </w:t>
            </w:r>
            <w:r>
              <w:rPr>
                <w:b/>
                <w:i/>
              </w:rPr>
              <w:t xml:space="preserve">Participant </w:t>
            </w:r>
            <w:r>
              <w:t xml:space="preserve">– January 2018 </w:t>
            </w:r>
            <w:r w:rsidR="00952356">
              <w:t>–</w:t>
            </w:r>
            <w:r>
              <w:t xml:space="preserve"> Present</w:t>
            </w:r>
          </w:p>
          <w:p w14:paraId="0651F3CD" w14:textId="3BD35B05" w:rsidR="00952356" w:rsidRPr="00011E78" w:rsidRDefault="00952356" w:rsidP="00741125">
            <w:r>
              <w:rPr>
                <w:b/>
              </w:rPr>
              <w:t xml:space="preserve">Pan Am Games, Toronto ON – </w:t>
            </w:r>
            <w:r>
              <w:rPr>
                <w:b/>
                <w:i/>
              </w:rPr>
              <w:t xml:space="preserve">Info Booth </w:t>
            </w:r>
            <w:r>
              <w:t>– July 2015</w:t>
            </w:r>
          </w:p>
          <w:p w14:paraId="708D2A6F" w14:textId="2C5CC5EE" w:rsidR="00011E78" w:rsidRPr="00941B4A" w:rsidRDefault="00011E78" w:rsidP="00741125"/>
        </w:tc>
      </w:tr>
    </w:tbl>
    <w:p w14:paraId="48475B19" w14:textId="77777777" w:rsidR="00290AAA" w:rsidRDefault="00290AAA" w:rsidP="00E22E87">
      <w:pPr>
        <w:pStyle w:val="NoSpacing"/>
      </w:pPr>
    </w:p>
    <w:sectPr w:rsidR="00290AAA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71E87" w14:textId="77777777" w:rsidR="00204342" w:rsidRDefault="00204342" w:rsidP="00713050">
      <w:pPr>
        <w:spacing w:line="240" w:lineRule="auto"/>
      </w:pPr>
      <w:r>
        <w:separator/>
      </w:r>
    </w:p>
  </w:endnote>
  <w:endnote w:type="continuationSeparator" w:id="0">
    <w:p w14:paraId="71411A24" w14:textId="77777777" w:rsidR="00204342" w:rsidRDefault="0020434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922CAF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1D08A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1E7E88" wp14:editId="7AE8EA3D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E78DD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E27BA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6F2743" wp14:editId="47420DF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C0ACC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AEDFA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1F2B74" wp14:editId="62D2CFB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A0D53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C7F58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787441" wp14:editId="4410BF5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D0CF3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90FD4D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96177FA656B45369EE16B6C076FE9E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6D0D219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671457234C54C8A98E9BECF149C2AA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18F2A8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5A31B45DB3C94999B3C3DCFF1559632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C21EE3F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3563CEA101E54EE08FCA6EB4F04CD902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CBDD135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610C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5E380B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D54BF9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1899C16" wp14:editId="2735E145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70610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D05FE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90FCF69" wp14:editId="4E94C397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D663C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FD0A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C204688" wp14:editId="3D3E9E9B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CC194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86A13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5779ED" wp14:editId="04ED35DE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431A3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E4B526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3CEB09E" w14:textId="77777777" w:rsidR="00811117" w:rsidRPr="00CA3DF1" w:rsidRDefault="00204342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05EDB5C2E593438BB7C77A59DC37002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29E0992B8E44536B198DBE80317E0E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B5A950F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00B2DAD60E04B258CACAEF560EE3D1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D153D70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7C2DD2821F2945928D77C6456A3F9D0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2E2B51F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2AA457A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97F55" w14:textId="77777777" w:rsidR="00204342" w:rsidRDefault="00204342" w:rsidP="00713050">
      <w:pPr>
        <w:spacing w:line="240" w:lineRule="auto"/>
      </w:pPr>
      <w:r>
        <w:separator/>
      </w:r>
    </w:p>
  </w:footnote>
  <w:footnote w:type="continuationSeparator" w:id="0">
    <w:p w14:paraId="490B0CC5" w14:textId="77777777" w:rsidR="00204342" w:rsidRDefault="0020434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880554B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1DBC214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5AE1A34" wp14:editId="4330118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83D576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C592A">
                <w:t>ts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C8AEAB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6B13E20" w14:textId="77777777" w:rsidR="001A5CA9" w:rsidRPr="009B3C40" w:rsidRDefault="00204342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8A928B0" w14:textId="77777777" w:rsidR="001A5CA9" w:rsidRDefault="00204342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C592A">
                      <w:t>Software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7113B">
                      <w:t>9 Arcade dr, toronto, ontario</w:t>
                    </w:r>
                    <w:r w:rsidR="0087113B">
                      <w:br/>
                      <w:t>(647)712-8746</w:t>
                    </w:r>
                    <w:r w:rsidR="0087113B">
                      <w:br/>
                      <w:t>Tiagosousasa@gmail.com</w:t>
                    </w:r>
                  </w:sdtContent>
                </w:sdt>
              </w:p>
            </w:tc>
          </w:tr>
        </w:tbl>
        <w:p w14:paraId="485A3A6D" w14:textId="77777777" w:rsidR="001A5CA9" w:rsidRPr="00F207C0" w:rsidRDefault="001A5CA9" w:rsidP="001A5CA9"/>
      </w:tc>
    </w:tr>
  </w:tbl>
  <w:p w14:paraId="7E54F516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727F4"/>
    <w:multiLevelType w:val="hybridMultilevel"/>
    <w:tmpl w:val="F2FAE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306A5"/>
    <w:multiLevelType w:val="hybridMultilevel"/>
    <w:tmpl w:val="43AC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50ACD"/>
    <w:multiLevelType w:val="hybridMultilevel"/>
    <w:tmpl w:val="F418D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144B1"/>
    <w:multiLevelType w:val="hybridMultilevel"/>
    <w:tmpl w:val="E7206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23FC3"/>
    <w:multiLevelType w:val="hybridMultilevel"/>
    <w:tmpl w:val="B40CD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2A"/>
    <w:rsid w:val="00011E78"/>
    <w:rsid w:val="00061616"/>
    <w:rsid w:val="00091382"/>
    <w:rsid w:val="000A07DA"/>
    <w:rsid w:val="000A2BFA"/>
    <w:rsid w:val="000B0619"/>
    <w:rsid w:val="000B61CA"/>
    <w:rsid w:val="000F0059"/>
    <w:rsid w:val="000F7610"/>
    <w:rsid w:val="00114ED7"/>
    <w:rsid w:val="00140B0E"/>
    <w:rsid w:val="00143E78"/>
    <w:rsid w:val="001876D4"/>
    <w:rsid w:val="001A5CA9"/>
    <w:rsid w:val="001B2AC1"/>
    <w:rsid w:val="001B403A"/>
    <w:rsid w:val="001F4583"/>
    <w:rsid w:val="00204342"/>
    <w:rsid w:val="00217980"/>
    <w:rsid w:val="00271662"/>
    <w:rsid w:val="0027404F"/>
    <w:rsid w:val="00290AAA"/>
    <w:rsid w:val="002933B1"/>
    <w:rsid w:val="00293B83"/>
    <w:rsid w:val="002B091C"/>
    <w:rsid w:val="002C2CDD"/>
    <w:rsid w:val="002D3978"/>
    <w:rsid w:val="002D45C6"/>
    <w:rsid w:val="002F03FA"/>
    <w:rsid w:val="00313E86"/>
    <w:rsid w:val="00333CD3"/>
    <w:rsid w:val="00340365"/>
    <w:rsid w:val="00342B64"/>
    <w:rsid w:val="00364079"/>
    <w:rsid w:val="003B1764"/>
    <w:rsid w:val="003C5528"/>
    <w:rsid w:val="003D03E5"/>
    <w:rsid w:val="004077FB"/>
    <w:rsid w:val="004244FF"/>
    <w:rsid w:val="00424DD9"/>
    <w:rsid w:val="0046104A"/>
    <w:rsid w:val="004717C5"/>
    <w:rsid w:val="0049139A"/>
    <w:rsid w:val="004A24CC"/>
    <w:rsid w:val="00523479"/>
    <w:rsid w:val="00543DB7"/>
    <w:rsid w:val="005729B0"/>
    <w:rsid w:val="005C7376"/>
    <w:rsid w:val="00610275"/>
    <w:rsid w:val="0061674D"/>
    <w:rsid w:val="00641630"/>
    <w:rsid w:val="00653656"/>
    <w:rsid w:val="00684488"/>
    <w:rsid w:val="006A3CE7"/>
    <w:rsid w:val="006A7746"/>
    <w:rsid w:val="006C4C50"/>
    <w:rsid w:val="006D76B1"/>
    <w:rsid w:val="00713050"/>
    <w:rsid w:val="00731DE2"/>
    <w:rsid w:val="00741125"/>
    <w:rsid w:val="00746F7F"/>
    <w:rsid w:val="007569C1"/>
    <w:rsid w:val="00763832"/>
    <w:rsid w:val="007C42C3"/>
    <w:rsid w:val="007D2696"/>
    <w:rsid w:val="007D2FD2"/>
    <w:rsid w:val="00811117"/>
    <w:rsid w:val="00823ADF"/>
    <w:rsid w:val="00823C54"/>
    <w:rsid w:val="00835627"/>
    <w:rsid w:val="00841146"/>
    <w:rsid w:val="0087113B"/>
    <w:rsid w:val="0088504C"/>
    <w:rsid w:val="0089382B"/>
    <w:rsid w:val="008A1907"/>
    <w:rsid w:val="008B4BF3"/>
    <w:rsid w:val="008C6BCA"/>
    <w:rsid w:val="008C7B50"/>
    <w:rsid w:val="008E4B30"/>
    <w:rsid w:val="00906BEE"/>
    <w:rsid w:val="00923135"/>
    <w:rsid w:val="009243E7"/>
    <w:rsid w:val="00941B4A"/>
    <w:rsid w:val="00952356"/>
    <w:rsid w:val="00985D58"/>
    <w:rsid w:val="009B3C40"/>
    <w:rsid w:val="009C0363"/>
    <w:rsid w:val="00A42540"/>
    <w:rsid w:val="00A50939"/>
    <w:rsid w:val="00A83413"/>
    <w:rsid w:val="00AA6A40"/>
    <w:rsid w:val="00AA75F6"/>
    <w:rsid w:val="00AD00FD"/>
    <w:rsid w:val="00AF0A8E"/>
    <w:rsid w:val="00B5664D"/>
    <w:rsid w:val="00B9648B"/>
    <w:rsid w:val="00BA5B40"/>
    <w:rsid w:val="00BD0206"/>
    <w:rsid w:val="00BE57AD"/>
    <w:rsid w:val="00C2098A"/>
    <w:rsid w:val="00C5444A"/>
    <w:rsid w:val="00C612DA"/>
    <w:rsid w:val="00C7741E"/>
    <w:rsid w:val="00C875AB"/>
    <w:rsid w:val="00CA3DF1"/>
    <w:rsid w:val="00CA44DF"/>
    <w:rsid w:val="00CA4581"/>
    <w:rsid w:val="00CC2448"/>
    <w:rsid w:val="00CE18D5"/>
    <w:rsid w:val="00D04109"/>
    <w:rsid w:val="00D30464"/>
    <w:rsid w:val="00D61117"/>
    <w:rsid w:val="00D97A41"/>
    <w:rsid w:val="00DC592A"/>
    <w:rsid w:val="00DD3CF6"/>
    <w:rsid w:val="00DD6416"/>
    <w:rsid w:val="00DF4E0A"/>
    <w:rsid w:val="00E02DCD"/>
    <w:rsid w:val="00E12C60"/>
    <w:rsid w:val="00E22E87"/>
    <w:rsid w:val="00E2615A"/>
    <w:rsid w:val="00E57630"/>
    <w:rsid w:val="00E86C2B"/>
    <w:rsid w:val="00EB2D52"/>
    <w:rsid w:val="00EF0CFE"/>
    <w:rsid w:val="00EF7CC9"/>
    <w:rsid w:val="00F207C0"/>
    <w:rsid w:val="00F20AE5"/>
    <w:rsid w:val="00F47E97"/>
    <w:rsid w:val="00F645C7"/>
    <w:rsid w:val="00FC5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5DBC"/>
  <w15:chartTrackingRefBased/>
  <w15:docId w15:val="{4D712B41-273D-4DD6-82A8-96CA4121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C5CBE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0F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yotig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iago-sa-95835212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AC1B155152492A800B3F67D628C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8A581-772E-4FF6-B70B-990246792186}"/>
      </w:docPartPr>
      <w:docPartBody>
        <w:p w:rsidR="00D47280" w:rsidRDefault="001209BF">
          <w:pPr>
            <w:pStyle w:val="51AC1B155152492A800B3F67D628C86C"/>
          </w:pPr>
          <w:r w:rsidRPr="00906BEE">
            <w:t>YN</w:t>
          </w:r>
        </w:p>
      </w:docPartBody>
    </w:docPart>
    <w:docPart>
      <w:docPartPr>
        <w:name w:val="7A5002C59EF64779A9B1F4F3CF1AA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29200-4A6C-4AA0-9A67-FA2658980948}"/>
      </w:docPartPr>
      <w:docPartBody>
        <w:p w:rsidR="00D47280" w:rsidRDefault="001209BF">
          <w:pPr>
            <w:pStyle w:val="7A5002C59EF64779A9B1F4F3CF1AA6D4"/>
          </w:pPr>
          <w:r w:rsidRPr="00906BEE">
            <w:t>Objective</w:t>
          </w:r>
        </w:p>
      </w:docPartBody>
    </w:docPart>
    <w:docPart>
      <w:docPartPr>
        <w:name w:val="E63DC265100C43ACA095A12BD0148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4C51-D9A9-4858-922B-D78A4D2BF66B}"/>
      </w:docPartPr>
      <w:docPartBody>
        <w:p w:rsidR="00D47280" w:rsidRDefault="001209BF">
          <w:pPr>
            <w:pStyle w:val="E63DC265100C43ACA095A12BD0148FF1"/>
          </w:pPr>
          <w:r w:rsidRPr="00906BEE">
            <w:t>Skills</w:t>
          </w:r>
        </w:p>
      </w:docPartBody>
    </w:docPart>
    <w:docPart>
      <w:docPartPr>
        <w:name w:val="9E579A26D213497CBB7B1EC7B4E77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B2B46-37B9-43BF-9793-B4DCF84125F6}"/>
      </w:docPartPr>
      <w:docPartBody>
        <w:p w:rsidR="00D47280" w:rsidRDefault="001209BF">
          <w:pPr>
            <w:pStyle w:val="9E579A26D213497CBB7B1EC7B4E77837"/>
          </w:pPr>
          <w:r>
            <w:t>Your name</w:t>
          </w:r>
        </w:p>
      </w:docPartBody>
    </w:docPart>
    <w:docPart>
      <w:docPartPr>
        <w:name w:val="B65DEB590E7D43488004ED06358E5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3FF0C-B541-4BB0-BA11-65CEDB0A46C7}"/>
      </w:docPartPr>
      <w:docPartBody>
        <w:p w:rsidR="00D47280" w:rsidRDefault="001209BF">
          <w:pPr>
            <w:pStyle w:val="B65DEB590E7D43488004ED06358E5FEC"/>
          </w:pPr>
          <w:r w:rsidRPr="00906BEE">
            <w:t>Profession or Industry</w:t>
          </w:r>
        </w:p>
      </w:docPartBody>
    </w:docPart>
    <w:docPart>
      <w:docPartPr>
        <w:name w:val="4B3690C91D124BC0BF278AC41C7DF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3AC73-2C48-405A-912E-D087E107EF7E}"/>
      </w:docPartPr>
      <w:docPartBody>
        <w:p w:rsidR="00D47280" w:rsidRDefault="001209BF">
          <w:pPr>
            <w:pStyle w:val="4B3690C91D124BC0BF278AC41C7DF697"/>
          </w:pPr>
          <w:r w:rsidRPr="00906BEE">
            <w:t>Link to other online properties: Portfolio/Website/Blog</w:t>
          </w:r>
        </w:p>
      </w:docPartBody>
    </w:docPart>
    <w:docPart>
      <w:docPartPr>
        <w:name w:val="4EB4CB84F69D4E7D9BEDFF4713B3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438A-99BA-4A81-BE19-AFF84952B007}"/>
      </w:docPartPr>
      <w:docPartBody>
        <w:p w:rsidR="00D47280" w:rsidRDefault="001209BF">
          <w:pPr>
            <w:pStyle w:val="4EB4CB84F69D4E7D9BEDFF4713B326C7"/>
          </w:pPr>
          <w:r w:rsidRPr="00906BEE">
            <w:t>Experience</w:t>
          </w:r>
        </w:p>
      </w:docPartBody>
    </w:docPart>
    <w:docPart>
      <w:docPartPr>
        <w:name w:val="83FDEBEC5DE14AC2975ACD27C2032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6BAD-474D-49BD-8096-A2005443443C}"/>
      </w:docPartPr>
      <w:docPartBody>
        <w:p w:rsidR="00D47280" w:rsidRDefault="001209BF">
          <w:pPr>
            <w:pStyle w:val="83FDEBEC5DE14AC2975ACD27C2032AAB"/>
          </w:pPr>
          <w:r w:rsidRPr="00906BEE">
            <w:t>Education</w:t>
          </w:r>
        </w:p>
      </w:docPartBody>
    </w:docPart>
    <w:docPart>
      <w:docPartPr>
        <w:name w:val="05EDB5C2E593438BB7C77A59DC370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36CB-63E9-4368-B1E6-53CE14B70DBA}"/>
      </w:docPartPr>
      <w:docPartBody>
        <w:p w:rsidR="00D47280" w:rsidRDefault="001209BF">
          <w:pPr>
            <w:pStyle w:val="05EDB5C2E593438BB7C77A59DC370020"/>
          </w:pPr>
          <w:r w:rsidRPr="00906BEE">
            <w:t>School</w:t>
          </w:r>
        </w:p>
      </w:docPartBody>
    </w:docPart>
    <w:docPart>
      <w:docPartPr>
        <w:name w:val="E96177FA656B45369EE16B6C076FE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82AB-7062-4785-B6C5-0130FCFE9F3B}"/>
      </w:docPartPr>
      <w:docPartBody>
        <w:p w:rsidR="00D47280" w:rsidRDefault="001209BF">
          <w:pPr>
            <w:pStyle w:val="E96177FA656B45369EE16B6C076FE9E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29E0992B8E44536B198DBE80317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C91A-DDDF-4885-A134-7AC05123097F}"/>
      </w:docPartPr>
      <w:docPartBody>
        <w:p w:rsidR="00D47280" w:rsidRDefault="001209BF">
          <w:pPr>
            <w:pStyle w:val="729E0992B8E44536B198DBE80317E0E9"/>
          </w:pPr>
          <w:r w:rsidRPr="00906BEE">
            <w:t>Degree</w:t>
          </w:r>
        </w:p>
      </w:docPartBody>
    </w:docPart>
    <w:docPart>
      <w:docPartPr>
        <w:name w:val="5671457234C54C8A98E9BECF149C2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EDB49-0B68-4965-8FCA-C7922874C6FB}"/>
      </w:docPartPr>
      <w:docPartBody>
        <w:p w:rsidR="00D47280" w:rsidRDefault="001209BF">
          <w:pPr>
            <w:pStyle w:val="5671457234C54C8A98E9BECF149C2AAB"/>
          </w:pPr>
          <w:r w:rsidRPr="00906BEE">
            <w:t>Date Earned</w:t>
          </w:r>
        </w:p>
      </w:docPartBody>
    </w:docPart>
    <w:docPart>
      <w:docPartPr>
        <w:name w:val="900B2DAD60E04B258CACAEF560EE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497FA-CE4B-4A48-B592-7FD1FFC7D3F5}"/>
      </w:docPartPr>
      <w:docPartBody>
        <w:p w:rsidR="00D47280" w:rsidRDefault="001209BF">
          <w:pPr>
            <w:pStyle w:val="900B2DAD60E04B258CACAEF560EE3D1B"/>
          </w:pPr>
          <w:r w:rsidRPr="00906BEE">
            <w:t>School</w:t>
          </w:r>
        </w:p>
      </w:docPartBody>
    </w:docPart>
    <w:docPart>
      <w:docPartPr>
        <w:name w:val="5A31B45DB3C94999B3C3DCFF1559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829D8-AC27-4735-8191-E9D5A97E02BD}"/>
      </w:docPartPr>
      <w:docPartBody>
        <w:p w:rsidR="00D47280" w:rsidRDefault="001209BF">
          <w:pPr>
            <w:pStyle w:val="5A31B45DB3C94999B3C3DCFF1559632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C2DD2821F2945928D77C6456A3F9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4F65C-CA6E-42CD-BF6C-F19FFBB93C40}"/>
      </w:docPartPr>
      <w:docPartBody>
        <w:p w:rsidR="00D47280" w:rsidRDefault="001209BF">
          <w:pPr>
            <w:pStyle w:val="7C2DD2821F2945928D77C6456A3F9D01"/>
          </w:pPr>
          <w:r w:rsidRPr="00906BEE">
            <w:t>Volunteer Experience or Leadership</w:t>
          </w:r>
        </w:p>
      </w:docPartBody>
    </w:docPart>
    <w:docPart>
      <w:docPartPr>
        <w:name w:val="3563CEA101E54EE08FCA6EB4F04CD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FBF07-D94A-4A0B-A13C-29EA6E2456FA}"/>
      </w:docPartPr>
      <w:docPartBody>
        <w:p w:rsidR="00D47280" w:rsidRDefault="001209BF">
          <w:pPr>
            <w:pStyle w:val="3563CEA101E54EE08FCA6EB4F04CD902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E9"/>
    <w:rsid w:val="001209BF"/>
    <w:rsid w:val="00930C11"/>
    <w:rsid w:val="00971B47"/>
    <w:rsid w:val="00D47280"/>
    <w:rsid w:val="00D91D8E"/>
    <w:rsid w:val="00D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AC1B155152492A800B3F67D628C86C">
    <w:name w:val="51AC1B155152492A800B3F67D628C86C"/>
  </w:style>
  <w:style w:type="paragraph" w:customStyle="1" w:styleId="7A5002C59EF64779A9B1F4F3CF1AA6D4">
    <w:name w:val="7A5002C59EF64779A9B1F4F3CF1AA6D4"/>
  </w:style>
  <w:style w:type="paragraph" w:customStyle="1" w:styleId="412EBA5036B541D7A92CCBC06582B5E8">
    <w:name w:val="412EBA5036B541D7A92CCBC06582B5E8"/>
  </w:style>
  <w:style w:type="paragraph" w:customStyle="1" w:styleId="E63DC265100C43ACA095A12BD0148FF1">
    <w:name w:val="E63DC265100C43ACA095A12BD0148FF1"/>
  </w:style>
  <w:style w:type="paragraph" w:customStyle="1" w:styleId="C7EB5993365D4BDFB811AC2A341EF273">
    <w:name w:val="C7EB5993365D4BDFB811AC2A341EF273"/>
  </w:style>
  <w:style w:type="paragraph" w:customStyle="1" w:styleId="9E579A26D213497CBB7B1EC7B4E77837">
    <w:name w:val="9E579A26D213497CBB7B1EC7B4E77837"/>
  </w:style>
  <w:style w:type="paragraph" w:customStyle="1" w:styleId="B65DEB590E7D43488004ED06358E5FEC">
    <w:name w:val="B65DEB590E7D43488004ED06358E5FEC"/>
  </w:style>
  <w:style w:type="paragraph" w:customStyle="1" w:styleId="4B3690C91D124BC0BF278AC41C7DF697">
    <w:name w:val="4B3690C91D124BC0BF278AC41C7DF697"/>
  </w:style>
  <w:style w:type="paragraph" w:customStyle="1" w:styleId="4EB4CB84F69D4E7D9BEDFF4713B326C7">
    <w:name w:val="4EB4CB84F69D4E7D9BEDFF4713B326C7"/>
  </w:style>
  <w:style w:type="paragraph" w:customStyle="1" w:styleId="B3205A801F064A04B049CA13DABD3299">
    <w:name w:val="B3205A801F064A04B049CA13DABD3299"/>
  </w:style>
  <w:style w:type="paragraph" w:customStyle="1" w:styleId="EEC701E0377C45308C2928AF58907242">
    <w:name w:val="EEC701E0377C45308C2928AF58907242"/>
  </w:style>
  <w:style w:type="paragraph" w:customStyle="1" w:styleId="74127BF36484499BB43A493CEF08F2CB">
    <w:name w:val="74127BF36484499BB43A493CEF08F2CB"/>
  </w:style>
  <w:style w:type="paragraph" w:customStyle="1" w:styleId="E4FA06197FF3498A85BA3A29B0DA7D71">
    <w:name w:val="E4FA06197FF3498A85BA3A29B0DA7D71"/>
  </w:style>
  <w:style w:type="paragraph" w:customStyle="1" w:styleId="BAA926ADDFCC48A4A65D7A0846206135">
    <w:name w:val="BAA926ADDFCC48A4A65D7A0846206135"/>
  </w:style>
  <w:style w:type="paragraph" w:customStyle="1" w:styleId="CA67C9101145465BBA653923AB20F690">
    <w:name w:val="CA67C9101145465BBA653923AB20F690"/>
  </w:style>
  <w:style w:type="paragraph" w:customStyle="1" w:styleId="B960EAFAA64D45D6A6C6BB6BC2D61C02">
    <w:name w:val="B960EAFAA64D45D6A6C6BB6BC2D61C02"/>
  </w:style>
  <w:style w:type="paragraph" w:customStyle="1" w:styleId="542B59A7098B46039D4A054049ABA98F">
    <w:name w:val="542B59A7098B46039D4A054049ABA98F"/>
  </w:style>
  <w:style w:type="paragraph" w:customStyle="1" w:styleId="A6A20204A38F4C0BA8F792239BD65F29">
    <w:name w:val="A6A20204A38F4C0BA8F792239BD65F29"/>
  </w:style>
  <w:style w:type="paragraph" w:customStyle="1" w:styleId="D84D80F9C5524B1E9104A2185B66CB12">
    <w:name w:val="D84D80F9C5524B1E9104A2185B66CB12"/>
  </w:style>
  <w:style w:type="paragraph" w:customStyle="1" w:styleId="83FDEBEC5DE14AC2975ACD27C2032AAB">
    <w:name w:val="83FDEBEC5DE14AC2975ACD27C2032AAB"/>
  </w:style>
  <w:style w:type="paragraph" w:customStyle="1" w:styleId="CC43E15C06D2465BB5DCAA89D5747723">
    <w:name w:val="CC43E15C06D2465BB5DCAA89D5747723"/>
  </w:style>
  <w:style w:type="paragraph" w:customStyle="1" w:styleId="4B1F0B1B1450404D9CDD6F01A54F98DC">
    <w:name w:val="4B1F0B1B1450404D9CDD6F01A54F98DC"/>
  </w:style>
  <w:style w:type="paragraph" w:customStyle="1" w:styleId="05EDB5C2E593438BB7C77A59DC370020">
    <w:name w:val="05EDB5C2E593438BB7C77A59DC370020"/>
  </w:style>
  <w:style w:type="paragraph" w:customStyle="1" w:styleId="E96177FA656B45369EE16B6C076FE9E7">
    <w:name w:val="E96177FA656B45369EE16B6C076FE9E7"/>
  </w:style>
  <w:style w:type="paragraph" w:customStyle="1" w:styleId="729E0992B8E44536B198DBE80317E0E9">
    <w:name w:val="729E0992B8E44536B198DBE80317E0E9"/>
  </w:style>
  <w:style w:type="paragraph" w:customStyle="1" w:styleId="5671457234C54C8A98E9BECF149C2AAB">
    <w:name w:val="5671457234C54C8A98E9BECF149C2AAB"/>
  </w:style>
  <w:style w:type="paragraph" w:customStyle="1" w:styleId="900B2DAD60E04B258CACAEF560EE3D1B">
    <w:name w:val="900B2DAD60E04B258CACAEF560EE3D1B"/>
  </w:style>
  <w:style w:type="paragraph" w:customStyle="1" w:styleId="5A31B45DB3C94999B3C3DCFF15596326">
    <w:name w:val="5A31B45DB3C94999B3C3DCFF15596326"/>
  </w:style>
  <w:style w:type="paragraph" w:customStyle="1" w:styleId="7C2DD2821F2945928D77C6456A3F9D01">
    <w:name w:val="7C2DD2821F2945928D77C6456A3F9D01"/>
  </w:style>
  <w:style w:type="paragraph" w:customStyle="1" w:styleId="3563CEA101E54EE08FCA6EB4F04CD902">
    <w:name w:val="3563CEA101E54EE08FCA6EB4F04CD902"/>
  </w:style>
  <w:style w:type="paragraph" w:customStyle="1" w:styleId="0E389DB69E0647B9BAB05646163F18EB">
    <w:name w:val="0E389DB69E0647B9BAB05646163F18EB"/>
    <w:rsid w:val="00DF36E9"/>
  </w:style>
  <w:style w:type="paragraph" w:customStyle="1" w:styleId="CEDC4C7B07AB404E87868885D5F4EF8A">
    <w:name w:val="CEDC4C7B07AB404E87868885D5F4EF8A"/>
    <w:rsid w:val="00DF3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>Tiago Sa</dc:creator>
  <cp:keywords/>
  <dc:description>9 Arcade dr, toronto, ontario
(647)712-8746
Tiagosousasa@gmail.com</dc:description>
  <cp:lastModifiedBy>Tiago Sa</cp:lastModifiedBy>
  <cp:revision>9</cp:revision>
  <dcterms:created xsi:type="dcterms:W3CDTF">2019-02-22T02:17:00Z</dcterms:created>
  <dcterms:modified xsi:type="dcterms:W3CDTF">2019-02-22T02:24:00Z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